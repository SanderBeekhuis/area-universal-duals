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30" w:rsidRDefault="00042527" w:rsidP="00042527">
      <w:pPr>
        <w:pStyle w:val="Heading10"/>
      </w:pPr>
      <w:r>
        <w:t>Ques</w:t>
      </w:r>
      <w:bookmarkStart w:id="0" w:name="_GoBack"/>
      <w:bookmarkEnd w:id="0"/>
      <w:r>
        <w:t>tions</w:t>
      </w:r>
    </w:p>
    <w:p w:rsidR="00042527" w:rsidRDefault="00042527" w:rsidP="00042527">
      <w:pPr>
        <w:pStyle w:val="NoSpacing"/>
      </w:pPr>
    </w:p>
    <w:p w:rsidR="00042527" w:rsidRPr="00042527" w:rsidRDefault="00042527" w:rsidP="00042527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042527">
        <w:rPr>
          <w:rFonts w:asciiTheme="majorHAnsi" w:hAnsiTheme="majorHAnsi"/>
        </w:rPr>
        <w:t>What kind of research do you do?</w:t>
      </w:r>
    </w:p>
    <w:p w:rsidR="00042527" w:rsidRDefault="00042527" w:rsidP="00042527">
      <w:pPr>
        <w:pStyle w:val="NoSpacing"/>
        <w:rPr>
          <w:rFonts w:asciiTheme="majorHAnsi" w:hAnsiTheme="majorHAnsi"/>
        </w:rPr>
      </w:pPr>
    </w:p>
    <w:p w:rsidR="00042527" w:rsidRPr="00042527" w:rsidRDefault="00042527" w:rsidP="00042527">
      <w:pPr>
        <w:pStyle w:val="NoSpacing"/>
        <w:rPr>
          <w:rFonts w:asciiTheme="majorHAnsi" w:hAnsiTheme="majorHAnsi"/>
        </w:rPr>
      </w:pPr>
    </w:p>
    <w:p w:rsidR="00F62B64" w:rsidRDefault="00A16750" w:rsidP="00042527">
      <w:pPr>
        <w:pStyle w:val="NoSpacing"/>
        <w:numPr>
          <w:ilvl w:val="0"/>
          <w:numId w:val="2"/>
        </w:numPr>
        <w:rPr>
          <w:rFonts w:asciiTheme="majorHAnsi" w:hAnsiTheme="majorHAnsi"/>
          <w:lang w:val="nl-NL"/>
        </w:rPr>
      </w:pPr>
      <w:r w:rsidRPr="00042527">
        <w:rPr>
          <w:rFonts w:asciiTheme="majorHAnsi" w:hAnsiTheme="majorHAnsi"/>
          <w:lang w:val="nl-NL"/>
        </w:rPr>
        <w:t>Wat doen we als ik niks vind? Fall-back scenario?</w:t>
      </w:r>
    </w:p>
    <w:p w:rsidR="00042527" w:rsidRPr="00042527" w:rsidRDefault="00042527" w:rsidP="00042527">
      <w:pPr>
        <w:pStyle w:val="NoSpacing"/>
        <w:rPr>
          <w:rFonts w:asciiTheme="majorHAnsi" w:hAnsiTheme="majorHAnsi"/>
          <w:lang w:val="nl-NL"/>
        </w:rPr>
      </w:pPr>
    </w:p>
    <w:p w:rsidR="00F62B64" w:rsidRPr="00042527" w:rsidRDefault="00F62B64" w:rsidP="00042527">
      <w:pPr>
        <w:pStyle w:val="NoSpacing"/>
        <w:rPr>
          <w:rFonts w:asciiTheme="majorHAnsi" w:hAnsiTheme="majorHAnsi"/>
          <w:lang w:val="nl-NL"/>
        </w:rPr>
      </w:pPr>
    </w:p>
    <w:p w:rsidR="00F62B64" w:rsidRDefault="00A16750" w:rsidP="006551E0">
      <w:pPr>
        <w:pStyle w:val="NoSpacing"/>
        <w:numPr>
          <w:ilvl w:val="0"/>
          <w:numId w:val="2"/>
        </w:numPr>
        <w:rPr>
          <w:rFonts w:asciiTheme="majorHAnsi" w:hAnsiTheme="majorHAnsi"/>
          <w:lang w:val="nl-NL"/>
        </w:rPr>
      </w:pPr>
      <w:r w:rsidRPr="00042527">
        <w:rPr>
          <w:rFonts w:asciiTheme="majorHAnsi" w:hAnsiTheme="majorHAnsi"/>
          <w:lang w:val="nl-NL"/>
        </w:rPr>
        <w:t xml:space="preserve">Wat zijn, denk je, leuke onderwerpen van mij? </w:t>
      </w:r>
    </w:p>
    <w:p w:rsidR="00042527" w:rsidRPr="00042527" w:rsidRDefault="00042527" w:rsidP="00042527">
      <w:pPr>
        <w:pStyle w:val="NoSpacing"/>
        <w:ind w:left="720"/>
        <w:rPr>
          <w:rFonts w:asciiTheme="majorHAnsi" w:hAnsiTheme="majorHAnsi"/>
          <w:lang w:val="nl-NL"/>
        </w:rPr>
      </w:pPr>
    </w:p>
    <w:p w:rsidR="00F62B64" w:rsidRPr="00042527" w:rsidRDefault="00A16750" w:rsidP="00042527">
      <w:pPr>
        <w:pStyle w:val="NoSpacing"/>
        <w:numPr>
          <w:ilvl w:val="0"/>
          <w:numId w:val="2"/>
        </w:numPr>
        <w:rPr>
          <w:rFonts w:asciiTheme="majorHAnsi" w:hAnsiTheme="majorHAnsi"/>
          <w:lang w:val="nl-NL"/>
        </w:rPr>
      </w:pPr>
      <w:r w:rsidRPr="00042527">
        <w:rPr>
          <w:rFonts w:asciiTheme="majorHAnsi" w:hAnsiTheme="majorHAnsi"/>
          <w:lang w:val="nl-NL"/>
        </w:rPr>
        <w:t>Waar ben je zelf mee bezig?</w:t>
      </w:r>
    </w:p>
    <w:p w:rsidR="00F62B64" w:rsidRPr="00042527" w:rsidRDefault="00F62B64" w:rsidP="00042527">
      <w:pPr>
        <w:pStyle w:val="NoSpacing"/>
        <w:rPr>
          <w:rFonts w:asciiTheme="majorHAnsi" w:hAnsiTheme="majorHAnsi"/>
          <w:lang w:val="nl-NL"/>
        </w:rPr>
      </w:pPr>
    </w:p>
    <w:p w:rsidR="00F62B64" w:rsidRDefault="00A16750" w:rsidP="00042527">
      <w:pPr>
        <w:pStyle w:val="NoSpacing"/>
        <w:numPr>
          <w:ilvl w:val="0"/>
          <w:numId w:val="2"/>
        </w:numPr>
        <w:rPr>
          <w:rFonts w:asciiTheme="majorHAnsi" w:hAnsiTheme="majorHAnsi"/>
          <w:lang w:val="nl-NL"/>
        </w:rPr>
      </w:pPr>
      <w:r w:rsidRPr="00042527">
        <w:rPr>
          <w:rFonts w:asciiTheme="majorHAnsi" w:hAnsiTheme="majorHAnsi"/>
          <w:lang w:val="nl-NL"/>
        </w:rPr>
        <w:t>Welke projecten/ideed/taken heb je liggen?</w:t>
      </w:r>
    </w:p>
    <w:p w:rsidR="00042527" w:rsidRDefault="00042527" w:rsidP="00042527">
      <w:pPr>
        <w:pStyle w:val="ListParagraph"/>
        <w:rPr>
          <w:rFonts w:asciiTheme="majorHAnsi" w:hAnsiTheme="majorHAnsi"/>
          <w:lang w:val="nl-NL"/>
        </w:rPr>
      </w:pPr>
    </w:p>
    <w:p w:rsidR="00042527" w:rsidRPr="00042527" w:rsidRDefault="00042527" w:rsidP="00042527">
      <w:pPr>
        <w:pStyle w:val="NoSpacing"/>
        <w:ind w:left="720"/>
        <w:rPr>
          <w:rFonts w:asciiTheme="majorHAnsi" w:hAnsiTheme="majorHAnsi"/>
          <w:lang w:val="nl-NL"/>
        </w:rPr>
      </w:pPr>
    </w:p>
    <w:p w:rsidR="00F62B64" w:rsidRDefault="00A16750" w:rsidP="00042527">
      <w:pPr>
        <w:pStyle w:val="NoSpacing"/>
        <w:numPr>
          <w:ilvl w:val="0"/>
          <w:numId w:val="2"/>
        </w:numPr>
        <w:rPr>
          <w:rFonts w:asciiTheme="majorHAnsi" w:hAnsiTheme="majorHAnsi"/>
          <w:lang w:val="nl-NL"/>
        </w:rPr>
      </w:pPr>
      <w:r w:rsidRPr="00042527">
        <w:rPr>
          <w:rFonts w:asciiTheme="majorHAnsi" w:hAnsiTheme="majorHAnsi"/>
          <w:lang w:val="nl-NL"/>
        </w:rPr>
        <w:t>Welke manier van begeleiden heeft j</w:t>
      </w:r>
      <w:r w:rsidR="00042527">
        <w:rPr>
          <w:rFonts w:asciiTheme="majorHAnsi" w:hAnsiTheme="majorHAnsi"/>
          <w:lang w:val="nl-NL"/>
        </w:rPr>
        <w:t>e voorkeur? (e.g W</w:t>
      </w:r>
      <w:r w:rsidRPr="00042527">
        <w:rPr>
          <w:rFonts w:asciiTheme="majorHAnsi" w:hAnsiTheme="majorHAnsi"/>
          <w:lang w:val="nl-NL"/>
        </w:rPr>
        <w:t>ekelijkse meeting? Afspraken?)</w:t>
      </w:r>
    </w:p>
    <w:p w:rsidR="007359C3" w:rsidRDefault="007359C3" w:rsidP="007359C3">
      <w:pPr>
        <w:pStyle w:val="NoSpacing"/>
        <w:rPr>
          <w:rFonts w:asciiTheme="majorHAnsi" w:hAnsiTheme="majorHAnsi"/>
          <w:lang w:val="nl-NL"/>
        </w:rPr>
      </w:pPr>
    </w:p>
    <w:p w:rsidR="007359C3" w:rsidRDefault="007359C3" w:rsidP="007359C3">
      <w:pPr>
        <w:pStyle w:val="NoSpacing"/>
        <w:numPr>
          <w:ilvl w:val="0"/>
          <w:numId w:val="2"/>
        </w:num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Is het niet slecht als er wei</w:t>
      </w:r>
      <w:r w:rsidR="0055560C">
        <w:rPr>
          <w:rFonts w:asciiTheme="majorHAnsi" w:hAnsiTheme="majorHAnsi"/>
          <w:lang w:val="nl-NL"/>
        </w:rPr>
        <w:t>nig overlap is between your</w:t>
      </w:r>
      <w:r>
        <w:rPr>
          <w:rFonts w:asciiTheme="majorHAnsi" w:hAnsiTheme="majorHAnsi"/>
          <w:lang w:val="nl-NL"/>
        </w:rPr>
        <w:t xml:space="preserve"> </w:t>
      </w:r>
      <w:r w:rsidR="0055560C">
        <w:rPr>
          <w:rFonts w:asciiTheme="majorHAnsi" w:hAnsiTheme="majorHAnsi"/>
          <w:lang w:val="nl-NL"/>
        </w:rPr>
        <w:t>research</w:t>
      </w:r>
      <w:r>
        <w:rPr>
          <w:rFonts w:asciiTheme="majorHAnsi" w:hAnsiTheme="majorHAnsi"/>
          <w:lang w:val="nl-NL"/>
        </w:rPr>
        <w:t xml:space="preserve"> en</w:t>
      </w:r>
      <w:r w:rsidR="0055560C">
        <w:rPr>
          <w:rFonts w:asciiTheme="majorHAnsi" w:hAnsiTheme="majorHAnsi"/>
          <w:lang w:val="nl-NL"/>
        </w:rPr>
        <w:t xml:space="preserve"> my</w:t>
      </w:r>
      <w:r>
        <w:rPr>
          <w:rFonts w:asciiTheme="majorHAnsi" w:hAnsiTheme="majorHAnsi"/>
          <w:lang w:val="nl-NL"/>
        </w:rPr>
        <w:t xml:space="preserve"> project?</w:t>
      </w:r>
    </w:p>
    <w:p w:rsidR="007359C3" w:rsidRDefault="007359C3" w:rsidP="007359C3">
      <w:pPr>
        <w:pStyle w:val="ListParagraph"/>
        <w:rPr>
          <w:rFonts w:asciiTheme="majorHAnsi" w:hAnsiTheme="majorHAnsi"/>
          <w:lang w:val="nl-NL"/>
        </w:rPr>
      </w:pPr>
    </w:p>
    <w:p w:rsidR="007359C3" w:rsidRDefault="0055560C" w:rsidP="007359C3">
      <w:pPr>
        <w:pStyle w:val="NoSpacing"/>
        <w:numPr>
          <w:ilvl w:val="0"/>
          <w:numId w:val="2"/>
        </w:num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Heb je al eerder mensen begeleid? Hoe ervoer je dat?</w:t>
      </w:r>
    </w:p>
    <w:p w:rsidR="0055560C" w:rsidRDefault="0055560C" w:rsidP="0055560C">
      <w:pPr>
        <w:pStyle w:val="ListParagraph"/>
        <w:rPr>
          <w:rFonts w:asciiTheme="majorHAnsi" w:hAnsiTheme="majorHAnsi"/>
          <w:lang w:val="nl-NL"/>
        </w:rPr>
      </w:pPr>
    </w:p>
    <w:p w:rsidR="00F62B64" w:rsidRDefault="00F62B64">
      <w:pPr>
        <w:pStyle w:val="PreformattedText"/>
        <w:rPr>
          <w:lang w:val="nl-NL"/>
        </w:rPr>
      </w:pPr>
    </w:p>
    <w:p w:rsidR="0055560C" w:rsidRDefault="0055560C">
      <w:pPr>
        <w:suppressAutoHyphens w:val="0"/>
        <w:rPr>
          <w:lang w:val="nl-NL"/>
        </w:rPr>
      </w:pPr>
      <w:r>
        <w:rPr>
          <w:lang w:val="nl-NL"/>
        </w:rPr>
        <w:br w:type="page"/>
      </w:r>
    </w:p>
    <w:p w:rsidR="00042527" w:rsidRDefault="00042527" w:rsidP="00042527">
      <w:pPr>
        <w:pStyle w:val="Heading10"/>
      </w:pPr>
      <w:r>
        <w:lastRenderedPageBreak/>
        <w:t>Mail</w:t>
      </w:r>
    </w:p>
    <w:p w:rsidR="00E42D03" w:rsidRPr="00E42D03" w:rsidRDefault="00E42D03" w:rsidP="00042527">
      <w:pPr>
        <w:pStyle w:val="Heading10"/>
        <w:rPr>
          <w:lang w:val="en-US"/>
        </w:rPr>
      </w:pPr>
      <w:r w:rsidRPr="00E42D03">
        <w:rPr>
          <w:lang w:val="en-US"/>
        </w:rPr>
        <w:t>Actual mail</w:t>
      </w:r>
    </w:p>
    <w:p w:rsidR="00E42D03" w:rsidRDefault="00E42D03" w:rsidP="00E42D03">
      <w:pPr>
        <w:pStyle w:val="Textbody"/>
      </w:pPr>
      <w:r>
        <w:t>Hi,</w:t>
      </w:r>
    </w:p>
    <w:p w:rsidR="00E42D03" w:rsidRDefault="00E42D03" w:rsidP="00E42D03">
      <w:pPr>
        <w:pStyle w:val="Textbody"/>
      </w:pPr>
      <w:r w:rsidRPr="008C4807">
        <w:t>My name is Sander</w:t>
      </w:r>
      <w:r>
        <w:t xml:space="preserve">. </w:t>
      </w:r>
      <w:r w:rsidRPr="008C4807">
        <w:t xml:space="preserve"> I</w:t>
      </w:r>
      <w:r>
        <w:t>’m in the second year of the Discrete Mathematics and Applications program and I look to start my thesis in September.</w:t>
      </w:r>
      <w:r w:rsidR="0068512F">
        <w:t xml:space="preserve"> </w:t>
      </w:r>
    </w:p>
    <w:p w:rsidR="00E42D03" w:rsidRDefault="00E42D03" w:rsidP="00E42D03">
      <w:pPr>
        <w:pStyle w:val="Textbody"/>
      </w:pPr>
      <w:r>
        <w:t>I’m</w:t>
      </w:r>
      <w:r w:rsidR="0068512F">
        <w:t xml:space="preserve"> currently</w:t>
      </w:r>
      <w:r>
        <w:t xml:space="preserve"> thinking about pursuing a Phd. I’d like to do some research in order to find out whether </w:t>
      </w:r>
      <w:r w:rsidR="0068512F">
        <w:t>research</w:t>
      </w:r>
      <w:r>
        <w:t xml:space="preserve"> is something I enjoy doing.  </w:t>
      </w:r>
    </w:p>
    <w:p w:rsidR="0009635D" w:rsidRDefault="00E42D03" w:rsidP="00E42D03">
      <w:pPr>
        <w:pStyle w:val="Textbody"/>
      </w:pPr>
      <w:r>
        <w:t xml:space="preserve">I would like to meet to discuss the </w:t>
      </w:r>
      <w:r w:rsidR="0061064C">
        <w:t>possibility</w:t>
      </w:r>
      <w:r>
        <w:t xml:space="preserve"> of </w:t>
      </w:r>
      <w:r w:rsidR="0061064C">
        <w:t xml:space="preserve">writing a thesis under your supervision. </w:t>
      </w:r>
      <w:r w:rsidR="0068512F">
        <w:t xml:space="preserve">If you would potentially like to supervise me please let me know when you are available. </w:t>
      </w:r>
    </w:p>
    <w:p w:rsidR="00E42D03" w:rsidRDefault="0061064C" w:rsidP="00E42D03">
      <w:pPr>
        <w:pStyle w:val="Textbody"/>
      </w:pPr>
      <w:r>
        <w:t>More information</w:t>
      </w:r>
      <w:r w:rsidR="00701CEC">
        <w:t xml:space="preserve"> about me</w:t>
      </w:r>
      <w:r>
        <w:t xml:space="preserve"> can be found in the attachment.</w:t>
      </w:r>
    </w:p>
    <w:p w:rsidR="00817E8E" w:rsidRDefault="00817E8E" w:rsidP="00E42D03">
      <w:pPr>
        <w:pStyle w:val="Textbody"/>
      </w:pPr>
    </w:p>
    <w:p w:rsidR="00817E8E" w:rsidRDefault="00817E8E" w:rsidP="00E42D03">
      <w:pPr>
        <w:pStyle w:val="Textbody"/>
      </w:pPr>
      <w:r>
        <w:t>Kind regards,</w:t>
      </w:r>
    </w:p>
    <w:p w:rsidR="00817E8E" w:rsidRDefault="00817E8E" w:rsidP="00E42D03">
      <w:pPr>
        <w:pStyle w:val="Textbody"/>
      </w:pPr>
      <w:r>
        <w:t>Sander Beekhuis</w:t>
      </w:r>
    </w:p>
    <w:p w:rsidR="00E42D03" w:rsidRPr="00E42D03" w:rsidRDefault="00E42D03" w:rsidP="00042527">
      <w:pPr>
        <w:pStyle w:val="Heading10"/>
        <w:rPr>
          <w:lang w:val="en-US"/>
        </w:rPr>
      </w:pPr>
    </w:p>
    <w:p w:rsidR="00E42D03" w:rsidRPr="00E42D03" w:rsidRDefault="00E42D03" w:rsidP="00042527">
      <w:pPr>
        <w:pStyle w:val="Heading10"/>
        <w:rPr>
          <w:lang w:val="en-US"/>
        </w:rPr>
      </w:pPr>
    </w:p>
    <w:p w:rsidR="00E42D03" w:rsidRPr="0009635D" w:rsidRDefault="00E42D03" w:rsidP="00042527">
      <w:pPr>
        <w:pStyle w:val="Heading10"/>
        <w:rPr>
          <w:lang w:val="en-US"/>
        </w:rPr>
      </w:pPr>
      <w:r w:rsidRPr="0009635D">
        <w:rPr>
          <w:lang w:val="en-US"/>
        </w:rPr>
        <w:t>Attachement</w:t>
      </w:r>
    </w:p>
    <w:p w:rsidR="00E42D03" w:rsidRDefault="00E42D03" w:rsidP="00E42D03">
      <w:pPr>
        <w:pStyle w:val="Heading20"/>
      </w:pPr>
    </w:p>
    <w:p w:rsidR="00E42D03" w:rsidRPr="0009635D" w:rsidRDefault="00E42D03" w:rsidP="00042527">
      <w:pPr>
        <w:pStyle w:val="Heading10"/>
        <w:rPr>
          <w:lang w:val="en-US"/>
        </w:rPr>
      </w:pPr>
    </w:p>
    <w:p w:rsidR="008C4807" w:rsidRPr="0009635D" w:rsidRDefault="008C4807">
      <w:pPr>
        <w:suppressAutoHyphens w:val="0"/>
      </w:pPr>
    </w:p>
    <w:p w:rsidR="008C4807" w:rsidRPr="00A91D0E" w:rsidRDefault="00A91D0E">
      <w:pPr>
        <w:pStyle w:val="Textbody"/>
        <w:rPr>
          <w:b/>
        </w:rPr>
      </w:pPr>
      <w:r w:rsidRPr="00A91D0E">
        <w:rPr>
          <w:b/>
        </w:rPr>
        <w:t>A brief description of Sander Beekhuis</w:t>
      </w:r>
    </w:p>
    <w:p w:rsidR="00A91D0E" w:rsidRDefault="00A91D0E">
      <w:pPr>
        <w:pStyle w:val="Textbody"/>
      </w:pPr>
      <w:r>
        <w:t>Hi,</w:t>
      </w:r>
    </w:p>
    <w:p w:rsidR="008C4807" w:rsidRDefault="008C4807">
      <w:pPr>
        <w:pStyle w:val="Textbody"/>
      </w:pPr>
      <w:r w:rsidRPr="008C4807">
        <w:t>My name is Sander</w:t>
      </w:r>
      <w:r w:rsidR="00A91D0E">
        <w:t xml:space="preserve">. </w:t>
      </w:r>
      <w:r w:rsidRPr="008C4807">
        <w:t xml:space="preserve"> I</w:t>
      </w:r>
      <w:r>
        <w:t>’m in the second year of the Discrete Mathem</w:t>
      </w:r>
      <w:r w:rsidR="00A91D0E">
        <w:t xml:space="preserve">atics and Applications program and I look to start my thesis in </w:t>
      </w:r>
      <w:r w:rsidR="00E42D03">
        <w:t>September</w:t>
      </w:r>
      <w:r w:rsidR="00A91D0E">
        <w:t>.</w:t>
      </w:r>
    </w:p>
    <w:p w:rsidR="008C4807" w:rsidRDefault="008C4807">
      <w:pPr>
        <w:pStyle w:val="Textbody"/>
      </w:pPr>
      <w:r>
        <w:t>&lt;I love graphs and discrete math in general&gt;</w:t>
      </w:r>
    </w:p>
    <w:p w:rsidR="008C4807" w:rsidRDefault="008C4807">
      <w:pPr>
        <w:pStyle w:val="Textbody"/>
      </w:pPr>
      <w:r>
        <w:t>In addition to this I’ve obtained quite some experience in writing algorithms by following</w:t>
      </w:r>
      <w:r w:rsidR="00A91D0E">
        <w:t xml:space="preserve"> Computer Science courses</w:t>
      </w:r>
    </w:p>
    <w:p w:rsidR="008C4807" w:rsidRDefault="005440DF">
      <w:pPr>
        <w:pStyle w:val="Textbody"/>
      </w:pPr>
      <w:r>
        <w:t xml:space="preserve">I wrote my Bachelor thesis in the field of Graph </w:t>
      </w:r>
      <w:r w:rsidR="00A16750">
        <w:t>Theory</w:t>
      </w:r>
      <w:r>
        <w:t>. I investigated the relation between the crossing number and the</w:t>
      </w:r>
      <w:r w:rsidRPr="005440DF">
        <w:rPr>
          <w:i/>
        </w:rPr>
        <w:t xml:space="preserve"> rectilinear crossing number</w:t>
      </w:r>
      <w:r>
        <w:t xml:space="preserve"> (i.e. The crossing number under the requirement that all edges are drawn as line segments.).</w:t>
      </w:r>
    </w:p>
    <w:p w:rsidR="008C4807" w:rsidRDefault="008C4807">
      <w:pPr>
        <w:pStyle w:val="Textbody"/>
      </w:pPr>
    </w:p>
    <w:p w:rsidR="008C4807" w:rsidRDefault="008C4807">
      <w:pPr>
        <w:pStyle w:val="Textbody"/>
        <w:rPr>
          <w:b/>
        </w:rPr>
      </w:pPr>
      <w:r>
        <w:rPr>
          <w:b/>
        </w:rPr>
        <w:t>What do I want from my thesis?</w:t>
      </w:r>
    </w:p>
    <w:p w:rsidR="008C4807" w:rsidRDefault="008C4807">
      <w:pPr>
        <w:pStyle w:val="Textbody"/>
      </w:pPr>
      <w:r>
        <w:t xml:space="preserve">Currently I’m thinking about pursuing a Phd. I’d like to do some research in order to find out whether this is something I enjoy doing.  I think that therefore a thesis at a company would be less </w:t>
      </w:r>
      <w:r>
        <w:lastRenderedPageBreak/>
        <w:t xml:space="preserve">useful as a thesis written at the TU/e. </w:t>
      </w:r>
    </w:p>
    <w:p w:rsidR="008C4807" w:rsidRDefault="008C4807">
      <w:pPr>
        <w:pStyle w:val="Textbody"/>
      </w:pPr>
      <w:r>
        <w:t xml:space="preserve">I would like some simulation/computational component in my thesis, but this is definitely </w:t>
      </w:r>
      <w:r w:rsidR="005440DF">
        <w:t>not a requirement.</w:t>
      </w:r>
    </w:p>
    <w:p w:rsidR="00A91D0E" w:rsidRDefault="00A91D0E">
      <w:pPr>
        <w:pStyle w:val="Textbody"/>
      </w:pPr>
    </w:p>
    <w:p w:rsidR="00A91D0E" w:rsidRDefault="00A91D0E">
      <w:pPr>
        <w:pStyle w:val="Textbody"/>
        <w:rPr>
          <w:b/>
        </w:rPr>
      </w:pPr>
      <w:r>
        <w:rPr>
          <w:b/>
        </w:rPr>
        <w:t>What do I offer?</w:t>
      </w:r>
    </w:p>
    <w:p w:rsidR="00A91D0E" w:rsidRDefault="00A91D0E">
      <w:pPr>
        <w:pStyle w:val="Textbody"/>
      </w:pPr>
      <w:r>
        <w:t>&lt;Inteligent (see average grade)&gt;</w:t>
      </w:r>
    </w:p>
    <w:p w:rsidR="00A91D0E" w:rsidRPr="00A91D0E" w:rsidRDefault="00A91D0E">
      <w:pPr>
        <w:pStyle w:val="Textbody"/>
      </w:pPr>
      <w:r>
        <w:t>&lt;Good mentality&gt;</w:t>
      </w:r>
    </w:p>
    <w:p w:rsidR="008C4807" w:rsidRDefault="00A91D0E">
      <w:pPr>
        <w:pStyle w:val="Textbody"/>
      </w:pPr>
      <w:r>
        <w:t>&lt;Motivated&gt;</w:t>
      </w:r>
    </w:p>
    <w:p w:rsidR="00A91D0E" w:rsidRDefault="00A91D0E">
      <w:pPr>
        <w:pStyle w:val="Textbody"/>
      </w:pPr>
    </w:p>
    <w:p w:rsidR="008C4807" w:rsidRPr="008C4807" w:rsidRDefault="008C4807">
      <w:pPr>
        <w:pStyle w:val="Textbody"/>
        <w:rPr>
          <w:b/>
        </w:rPr>
      </w:pPr>
      <w:r>
        <w:rPr>
          <w:b/>
        </w:rPr>
        <w:t>Full List of courses</w:t>
      </w:r>
    </w:p>
    <w:sectPr w:rsidR="008C4807" w:rsidRPr="008C4807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731" w:rsidRDefault="00E34731">
      <w:r>
        <w:separator/>
      </w:r>
    </w:p>
  </w:endnote>
  <w:endnote w:type="continuationSeparator" w:id="0">
    <w:p w:rsidR="00E34731" w:rsidRDefault="00E3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731" w:rsidRDefault="00E34731">
      <w:r>
        <w:rPr>
          <w:color w:val="000000"/>
        </w:rPr>
        <w:separator/>
      </w:r>
    </w:p>
  </w:footnote>
  <w:footnote w:type="continuationSeparator" w:id="0">
    <w:p w:rsidR="00E34731" w:rsidRDefault="00E34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A670C"/>
    <w:multiLevelType w:val="hybridMultilevel"/>
    <w:tmpl w:val="F70AC0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67817"/>
    <w:multiLevelType w:val="multilevel"/>
    <w:tmpl w:val="9DAC7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62B64"/>
    <w:rsid w:val="00036D30"/>
    <w:rsid w:val="00042527"/>
    <w:rsid w:val="0009635D"/>
    <w:rsid w:val="005440DF"/>
    <w:rsid w:val="0055560C"/>
    <w:rsid w:val="0061064C"/>
    <w:rsid w:val="0068512F"/>
    <w:rsid w:val="00701CEC"/>
    <w:rsid w:val="007359C3"/>
    <w:rsid w:val="007D335A"/>
    <w:rsid w:val="00817E8E"/>
    <w:rsid w:val="008C4807"/>
    <w:rsid w:val="00A16750"/>
    <w:rsid w:val="00A91D0E"/>
    <w:rsid w:val="00E34731"/>
    <w:rsid w:val="00E42D03"/>
    <w:rsid w:val="00F6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46D72A-7732-4693-B712-6641C7A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link w:val="Heading1Char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link w:val="Heading2Char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D3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suppressAutoHyphens/>
    </w:pPr>
  </w:style>
  <w:style w:type="paragraph" w:customStyle="1" w:styleId="Heading">
    <w:name w:val="Heading"/>
    <w:basedOn w:val="Standard"/>
    <w:next w:val="Textbody"/>
    <w:link w:val="HeadingCha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4Char">
    <w:name w:val="Heading 4 Char"/>
    <w:basedOn w:val="DefaultParagraphFont"/>
    <w:link w:val="Heading4"/>
    <w:uiPriority w:val="9"/>
    <w:rsid w:val="00036D30"/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customStyle="1" w:styleId="Heading10">
    <w:name w:val="Heading1"/>
    <w:basedOn w:val="Heading1"/>
    <w:link w:val="Heading1Char0"/>
    <w:qFormat/>
    <w:rsid w:val="00042527"/>
    <w:rPr>
      <w:lang w:val="nl-NL"/>
    </w:rPr>
  </w:style>
  <w:style w:type="paragraph" w:styleId="NoSpacing">
    <w:name w:val="No Spacing"/>
    <w:uiPriority w:val="1"/>
    <w:qFormat/>
    <w:rsid w:val="00042527"/>
    <w:pPr>
      <w:suppressAutoHyphens/>
    </w:pPr>
    <w:rPr>
      <w:rFonts w:cs="Mangal"/>
      <w:szCs w:val="21"/>
    </w:rPr>
  </w:style>
  <w:style w:type="character" w:customStyle="1" w:styleId="StandardChar">
    <w:name w:val="Standard Char"/>
    <w:basedOn w:val="DefaultParagraphFont"/>
    <w:link w:val="Standard"/>
    <w:rsid w:val="00042527"/>
  </w:style>
  <w:style w:type="character" w:customStyle="1" w:styleId="HeadingChar">
    <w:name w:val="Heading Char"/>
    <w:basedOn w:val="StandardChar"/>
    <w:link w:val="Heading"/>
    <w:rsid w:val="00042527"/>
    <w:rPr>
      <w:rFonts w:ascii="Liberation Sans" w:hAnsi="Liberation Sans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042527"/>
    <w:rPr>
      <w:rFonts w:ascii="Liberation Sans" w:hAnsi="Liberation Sans"/>
      <w:b/>
      <w:bCs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042527"/>
    <w:rPr>
      <w:rFonts w:ascii="Liberation Sans" w:hAnsi="Liberation Sans"/>
      <w:b/>
      <w:bCs/>
      <w:sz w:val="28"/>
      <w:szCs w:val="28"/>
      <w:lang w:val="nl-NL"/>
    </w:rPr>
  </w:style>
  <w:style w:type="paragraph" w:styleId="ListParagraph">
    <w:name w:val="List Paragraph"/>
    <w:basedOn w:val="Normal"/>
    <w:uiPriority w:val="34"/>
    <w:qFormat/>
    <w:rsid w:val="00042527"/>
    <w:pPr>
      <w:ind w:left="720"/>
      <w:contextualSpacing/>
    </w:pPr>
    <w:rPr>
      <w:rFonts w:cs="Mangal"/>
      <w:szCs w:val="21"/>
    </w:rPr>
  </w:style>
  <w:style w:type="paragraph" w:customStyle="1" w:styleId="Heading20">
    <w:name w:val="Heading2"/>
    <w:basedOn w:val="Heading2"/>
    <w:link w:val="Heading2Char0"/>
    <w:qFormat/>
    <w:rsid w:val="00E42D03"/>
  </w:style>
  <w:style w:type="character" w:customStyle="1" w:styleId="Heading2Char">
    <w:name w:val="Heading 2 Char"/>
    <w:basedOn w:val="HeadingChar"/>
    <w:link w:val="Heading2"/>
    <w:rsid w:val="00E42D03"/>
    <w:rPr>
      <w:rFonts w:ascii="Liberation Sans" w:hAnsi="Liberation Sans"/>
      <w:b/>
      <w:bCs/>
      <w:sz w:val="28"/>
      <w:szCs w:val="28"/>
    </w:rPr>
  </w:style>
  <w:style w:type="character" w:customStyle="1" w:styleId="Heading2Char0">
    <w:name w:val="Heading2 Char"/>
    <w:basedOn w:val="Heading2Char"/>
    <w:link w:val="Heading20"/>
    <w:rsid w:val="00E42D03"/>
    <w:rPr>
      <w:rFonts w:ascii="Liberation Sans" w:hAnsi="Liberation San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Beekhuis, S.J.</dc:creator>
  <cp:lastModifiedBy>Beekhuis, S.J.</cp:lastModifiedBy>
  <cp:revision>10</cp:revision>
  <dcterms:created xsi:type="dcterms:W3CDTF">2016-04-29T10:53:00Z</dcterms:created>
  <dcterms:modified xsi:type="dcterms:W3CDTF">2016-04-29T11:36:00Z</dcterms:modified>
</cp:coreProperties>
</file>